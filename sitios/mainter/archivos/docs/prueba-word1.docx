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348802302"/>
        <w:placeholder>
          <w:docPart w:val="8CC88BA289B15C4FB00ABDA7FBFCDABE"/>
        </w:placeholder>
        <w:temporary/>
        <w:showingPlcHdr/>
        <w15:appearance w15:val="hidden"/>
      </w:sdtPr>
      <w:sdtEndPr/>
      <w:sdtContent>
        <w:p w14:paraId="47965CEC" w14:textId="77777777" w:rsidR="000F500B" w:rsidRDefault="00493ED0">
          <w:pPr>
            <w:pStyle w:val="Fecha"/>
          </w:pPr>
          <w:r>
            <w:t>Fecha</w:t>
          </w:r>
        </w:p>
      </w:sdtContent>
    </w:sdt>
    <w:sdt>
      <w:sdtPr>
        <w:id w:val="-892429226"/>
        <w:placeholder>
          <w:docPart w:val="F322C79645FB2A459C8C3F868B5F1EB3"/>
        </w:placeholder>
        <w:temporary/>
        <w:showingPlcHdr/>
        <w15:appearance w15:val="hidden"/>
      </w:sdtPr>
      <w:sdtEndPr/>
      <w:sdtContent>
        <w:p w14:paraId="6E779AE1" w14:textId="77777777" w:rsidR="000F500B" w:rsidRDefault="00493ED0">
          <w:pPr>
            <w:pStyle w:val="Puesto"/>
          </w:pPr>
          <w:r>
            <w:t>Título</w:t>
          </w:r>
        </w:p>
      </w:sdtContent>
    </w:sdt>
    <w:sdt>
      <w:sdtPr>
        <w:id w:val="367643343"/>
        <w:placeholder>
          <w:docPart w:val="EF8676D262258948959BD45386BED784"/>
        </w:placeholder>
        <w:temporary/>
        <w:showingPlcHdr/>
        <w15:appearance w15:val="hidden"/>
      </w:sdtPr>
      <w:sdtEndPr/>
      <w:sdtContent>
        <w:p w14:paraId="7D7D9F13" w14:textId="77777777" w:rsidR="000F500B" w:rsidRDefault="00493ED0">
          <w:pPr>
            <w:pStyle w:val="Ttulo1"/>
          </w:pPr>
          <w:r>
            <w:t>Encabezado 1</w:t>
          </w:r>
        </w:p>
      </w:sdtContent>
    </w:sdt>
    <w:sdt>
      <w:sdtPr>
        <w:id w:val="1771513025"/>
        <w:placeholder>
          <w:docPart w:val="723A6761590FCD4D8BB32CB64336815D"/>
        </w:placeholder>
        <w:temporary/>
        <w:showingPlcHdr/>
        <w15:appearance w15:val="hidden"/>
      </w:sdtPr>
      <w:sdtEndPr/>
      <w:sdtContent>
        <w:p w14:paraId="574C8720" w14:textId="77777777" w:rsidR="000F500B" w:rsidRDefault="00493ED0">
          <w:r>
            <w:rPr>
              <w:noProof/>
            </w:rPr>
            <w:t>Para empezar ahora mismo, pulse el texto de cualquier marcador de posición (como este, por ejemplo) y comience a escribir.</w:t>
          </w:r>
        </w:p>
      </w:sdtContent>
    </w:sdt>
    <w:sdt>
      <w:sdtPr>
        <w:id w:val="1261561074"/>
        <w:placeholder>
          <w:docPart w:val="A7E4DD5CEC0A464EB47C79249DDFA71E"/>
        </w:placeholder>
        <w:temporary/>
        <w:showingPlcHdr/>
        <w15:appearance w15:val="hidden"/>
      </w:sdtPr>
      <w:sdtEndPr/>
      <w:sdtContent>
        <w:p w14:paraId="2DE8ADC5" w14:textId="77777777" w:rsidR="000F500B" w:rsidRDefault="00493ED0">
          <w:pPr>
            <w:pStyle w:val="Ttulo2"/>
          </w:pPr>
          <w:r>
            <w:t>Encabezado 2</w:t>
          </w:r>
        </w:p>
      </w:sdtContent>
    </w:sdt>
    <w:sdt>
      <w:sdtPr>
        <w:id w:val="2091661203"/>
        <w:placeholder>
          <w:docPart w:val="4D62FA6941E85F449B78C321E962F326"/>
        </w:placeholder>
        <w:temporary/>
        <w:showingPlcHdr/>
        <w15:appearance w15:val="hidden"/>
      </w:sdtPr>
      <w:sdtEndPr/>
      <w:sdtContent>
        <w:p w14:paraId="525F1B8F" w14:textId="77777777" w:rsidR="000F500B" w:rsidRDefault="00493ED0">
          <w:pPr>
            <w:pStyle w:val="Ttulo3"/>
          </w:pPr>
          <w:r>
            <w:t>Para aplicar fácilmente cualquier formato de texto que vea en este esquema, vaya al grupo Estilos, que encontrará en la pestaña Inicio de la cinta de opciones.</w:t>
          </w:r>
        </w:p>
        <w:p w14:paraId="25B1113F" w14:textId="77777777" w:rsidR="000F500B" w:rsidRDefault="00493ED0">
          <w:pPr>
            <w:pStyle w:val="Ttulo3"/>
          </w:pPr>
          <w:r>
            <w:t>Este párrafo, por ejemplo, utiliza el estilo Encabezado 3.</w:t>
          </w:r>
        </w:p>
      </w:sdtContent>
    </w:sdt>
    <w:sdt>
      <w:sdtPr>
        <w:id w:val="2019964513"/>
        <w:placeholder>
          <w:docPart w:val="C8BAB7C5150E624BAA5E6F03FBA3FB35"/>
        </w:placeholder>
        <w:temporary/>
        <w:showingPlcHdr/>
        <w15:appearance w15:val="hidden"/>
      </w:sdtPr>
      <w:sdtEndPr/>
      <w:sdtContent>
        <w:p w14:paraId="14EF5EA1" w14:textId="77777777" w:rsidR="000F500B" w:rsidRDefault="00493ED0">
          <w:pPr>
            <w:pStyle w:val="Ttulo1"/>
          </w:pPr>
          <w:r>
            <w:t>Encabezado 1</w:t>
          </w:r>
        </w:p>
      </w:sdtContent>
    </w:sdt>
    <w:sdt>
      <w:sdtPr>
        <w:id w:val="470033890"/>
        <w:placeholder>
          <w:docPart w:val="7BC60B46421291469A92E9BB9796F267"/>
        </w:placeholder>
        <w:temporary/>
        <w:showingPlcHdr/>
        <w15:appearance w15:val="hidden"/>
      </w:sdtPr>
      <w:sdtEndPr/>
      <w:sdtContent>
        <w:p w14:paraId="3E0DF791" w14:textId="77777777" w:rsidR="000F500B" w:rsidRDefault="00493ED0">
          <w:r>
            <w:t xml:space="preserve">¿Desea insertar una imagen de sus archivos o agregar una forma, un cuadro de texto o una tabla? ¡Adelante! En la pestaña Insertar de la cinta de opciones, pulse la opción que necesite. </w:t>
          </w:r>
        </w:p>
        <w:p w14:paraId="38DF4E8B" w14:textId="77777777" w:rsidR="000F500B" w:rsidRDefault="00493ED0">
          <w:r>
            <w:t>En esa misma pestaña encontrará otras herramientas aún más fáciles de utilizar, con las que, por ejemplo, podrá agregar hipervínculos o insertar comentarios.</w:t>
          </w:r>
        </w:p>
      </w:sdtContent>
    </w:sdt>
    <w:sectPr w:rsidR="000F500B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E0176" w14:textId="77777777" w:rsidR="00070BF2" w:rsidRDefault="00070BF2">
      <w:pPr>
        <w:spacing w:after="0" w:line="240" w:lineRule="auto"/>
      </w:pPr>
      <w:r>
        <w:separator/>
      </w:r>
    </w:p>
    <w:p w14:paraId="46AAC902" w14:textId="77777777" w:rsidR="00070BF2" w:rsidRDefault="00070BF2"/>
  </w:endnote>
  <w:endnote w:type="continuationSeparator" w:id="0">
    <w:p w14:paraId="6D4C1CDC" w14:textId="77777777" w:rsidR="00070BF2" w:rsidRDefault="00070BF2">
      <w:pPr>
        <w:spacing w:after="0" w:line="240" w:lineRule="auto"/>
      </w:pPr>
      <w:r>
        <w:continuationSeparator/>
      </w:r>
    </w:p>
    <w:p w14:paraId="1BFC227A" w14:textId="77777777" w:rsidR="00070BF2" w:rsidRDefault="00070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2FFF3" w14:textId="77777777" w:rsidR="000F500B" w:rsidRDefault="00493ED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C8DE5" w14:textId="77777777" w:rsidR="00070BF2" w:rsidRDefault="00070BF2">
      <w:pPr>
        <w:spacing w:after="0" w:line="240" w:lineRule="auto"/>
      </w:pPr>
      <w:r>
        <w:separator/>
      </w:r>
    </w:p>
    <w:p w14:paraId="58FC71AB" w14:textId="77777777" w:rsidR="00070BF2" w:rsidRDefault="00070BF2"/>
  </w:footnote>
  <w:footnote w:type="continuationSeparator" w:id="0">
    <w:p w14:paraId="39E04742" w14:textId="77777777" w:rsidR="00070BF2" w:rsidRDefault="00070BF2">
      <w:pPr>
        <w:spacing w:after="0" w:line="240" w:lineRule="auto"/>
      </w:pPr>
      <w:r>
        <w:continuationSeparator/>
      </w:r>
    </w:p>
    <w:p w14:paraId="6C1A74A8" w14:textId="77777777" w:rsidR="00070BF2" w:rsidRDefault="00070BF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16"/>
    <w:rsid w:val="00070BF2"/>
    <w:rsid w:val="000F500B"/>
    <w:rsid w:val="000F6916"/>
    <w:rsid w:val="004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532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D0"/>
    <w:rPr>
      <w:lang w:val="es-ES"/>
    </w:rPr>
  </w:style>
  <w:style w:type="paragraph" w:styleId="Ttulo1">
    <w:name w:val="heading 1"/>
    <w:basedOn w:val="Normal"/>
    <w:link w:val="Ttulo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Puesto">
    <w:name w:val="Title"/>
    <w:basedOn w:val="Normal"/>
    <w:link w:val="Puesto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Fecha">
    <w:name w:val="Date"/>
    <w:basedOn w:val="Normal"/>
    <w:next w:val="Puesto"/>
    <w:link w:val="FechaCar"/>
    <w:uiPriority w:val="2"/>
    <w:qFormat/>
    <w:pPr>
      <w:spacing w:after="360"/>
      <w:ind w:left="0"/>
    </w:pPr>
    <w:rPr>
      <w:sz w:val="28"/>
    </w:rPr>
  </w:style>
  <w:style w:type="character" w:customStyle="1" w:styleId="FechaCar">
    <w:name w:val="Fecha Car"/>
    <w:basedOn w:val="Fuentedeprrafopredeter"/>
    <w:link w:val="Fecha"/>
    <w:uiPriority w:val="2"/>
    <w:rPr>
      <w:sz w:val="2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olor w:val="2E2E2E" w:themeColor="accent2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color w:val="2E2E2E" w:themeColor="accen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707070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07070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rmany/Library/Containers/com.microsoft.Word/Data/Library/Caches/TM10002082/Creacio&#769;n%20de%20un%20esque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C88BA289B15C4FB00ABDA7FBFC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D5EB5-2DA8-A54F-A122-635ACBB867C5}"/>
      </w:docPartPr>
      <w:docPartBody>
        <w:p w:rsidR="00000000" w:rsidRDefault="00C30F4E">
          <w:pPr>
            <w:pStyle w:val="8CC88BA289B15C4FB00ABDA7FBFCDABE"/>
          </w:pPr>
          <w:r>
            <w:t>Fecha</w:t>
          </w:r>
        </w:p>
      </w:docPartBody>
    </w:docPart>
    <w:docPart>
      <w:docPartPr>
        <w:name w:val="F322C79645FB2A459C8C3F868B5F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276DA-692E-0344-BAB1-E0448C6348D4}"/>
      </w:docPartPr>
      <w:docPartBody>
        <w:p w:rsidR="00000000" w:rsidRDefault="00C30F4E">
          <w:pPr>
            <w:pStyle w:val="F322C79645FB2A459C8C3F868B5F1EB3"/>
          </w:pPr>
          <w:r>
            <w:t>Título</w:t>
          </w:r>
        </w:p>
      </w:docPartBody>
    </w:docPart>
    <w:docPart>
      <w:docPartPr>
        <w:name w:val="EF8676D262258948959BD45386BE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C951C-1A5A-D04B-929B-3D9328E366CD}"/>
      </w:docPartPr>
      <w:docPartBody>
        <w:p w:rsidR="00000000" w:rsidRDefault="00C30F4E">
          <w:pPr>
            <w:pStyle w:val="EF8676D262258948959BD45386BED784"/>
          </w:pPr>
          <w:r>
            <w:t>Encabezado 1</w:t>
          </w:r>
        </w:p>
      </w:docPartBody>
    </w:docPart>
    <w:docPart>
      <w:docPartPr>
        <w:name w:val="723A6761590FCD4D8BB32CB64336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088C-8298-FF48-BF34-29302BD531BF}"/>
      </w:docPartPr>
      <w:docPartBody>
        <w:p w:rsidR="00000000" w:rsidRDefault="00C30F4E">
          <w:pPr>
            <w:pStyle w:val="723A6761590FCD4D8BB32CB64336815D"/>
          </w:pPr>
          <w:r>
            <w:rPr>
              <w:noProof/>
            </w:rPr>
            <w:t>Para empezar ahora mismo, pulse el texto de cualquier marcador de posición (como este, por ejemplo) y comience a escribir.</w:t>
          </w:r>
        </w:p>
      </w:docPartBody>
    </w:docPart>
    <w:docPart>
      <w:docPartPr>
        <w:name w:val="A7E4DD5CEC0A464EB47C79249DDFA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1E2D-D69D-8842-8E33-AB69CE4CC49F}"/>
      </w:docPartPr>
      <w:docPartBody>
        <w:p w:rsidR="00000000" w:rsidRDefault="00C30F4E">
          <w:pPr>
            <w:pStyle w:val="A7E4DD5CEC0A464EB47C79249DDFA71E"/>
          </w:pPr>
          <w:r>
            <w:t>Encabezado 2</w:t>
          </w:r>
        </w:p>
      </w:docPartBody>
    </w:docPart>
    <w:docPart>
      <w:docPartPr>
        <w:name w:val="4D62FA6941E85F449B78C321E962F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2A004-89D8-AA46-A8B8-DE4A68FB481E}"/>
      </w:docPartPr>
      <w:docPartBody>
        <w:p w:rsidR="0012774D" w:rsidRDefault="00C30F4E">
          <w:pPr>
            <w:pStyle w:val="Ttulo3"/>
          </w:pPr>
          <w:r>
            <w:t xml:space="preserve">Para aplicar fácilmente cualquier formato de texto que vea en este esquema, vaya al grupo </w:t>
          </w:r>
          <w:r>
            <w:t>Estilos, que encontrará en la pestaña Inicio de la cinta de opciones.</w:t>
          </w:r>
        </w:p>
        <w:p w:rsidR="00000000" w:rsidRDefault="00C30F4E">
          <w:pPr>
            <w:pStyle w:val="4D62FA6941E85F449B78C321E962F326"/>
          </w:pPr>
          <w:r>
            <w:t>Este párrafo, por ejemplo, utiliza el estilo Encabezado 3.</w:t>
          </w:r>
        </w:p>
      </w:docPartBody>
    </w:docPart>
    <w:docPart>
      <w:docPartPr>
        <w:name w:val="C8BAB7C5150E624BAA5E6F03FBA3F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FF345-0146-C841-949B-B8B1395F2D28}"/>
      </w:docPartPr>
      <w:docPartBody>
        <w:p w:rsidR="00000000" w:rsidRDefault="00C30F4E">
          <w:pPr>
            <w:pStyle w:val="C8BAB7C5150E624BAA5E6F03FBA3FB35"/>
          </w:pPr>
          <w:r>
            <w:t>Encabezado 1</w:t>
          </w:r>
        </w:p>
      </w:docPartBody>
    </w:docPart>
    <w:docPart>
      <w:docPartPr>
        <w:name w:val="7BC60B46421291469A92E9BB9796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95DD-E0E2-7E40-BDD1-F4BB4E1D76DF}"/>
      </w:docPartPr>
      <w:docPartBody>
        <w:p w:rsidR="0012774D" w:rsidRDefault="00C30F4E">
          <w:r>
            <w:t>¿Desea insertar una imagen de sus archivos o agregar una forma, un cuadro de texto o una tabla? ¡Adelante! En la p</w:t>
          </w:r>
          <w:r>
            <w:t xml:space="preserve">estaña Insertar de la cinta de opciones, pulse la opción que necesite. </w:t>
          </w:r>
        </w:p>
        <w:p w:rsidR="00000000" w:rsidRDefault="00C30F4E">
          <w:pPr>
            <w:pStyle w:val="7BC60B46421291469A92E9BB9796F267"/>
          </w:pPr>
          <w:r>
            <w:t>En esa misma pestaña encontrará otras herramientas aún más fáciles de utilizar, con las que, por ejemplo, podrá agregar hipervínculos o insertar comentarios.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4E"/>
    <w:rsid w:val="00C3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s-ES" w:eastAsia="ja-JP"/>
    </w:rPr>
  </w:style>
  <w:style w:type="paragraph" w:styleId="Ttulo2">
    <w:name w:val="heading 2"/>
    <w:basedOn w:val="Normal"/>
    <w:link w:val="Ttulo2C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s-ES" w:eastAsia="ja-JP"/>
    </w:rPr>
  </w:style>
  <w:style w:type="paragraph" w:styleId="Ttulo3">
    <w:name w:val="heading 3"/>
    <w:basedOn w:val="Normal"/>
    <w:link w:val="Ttulo3C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val="es-ES" w:eastAsia="ja-JP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val="es-ES" w:eastAsia="ja-JP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s-ES" w:eastAsia="ja-JP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s-ES" w:eastAsia="ja-JP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s-ES" w:eastAsia="ja-JP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s-ES" w:eastAsia="ja-JP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C88BA289B15C4FB00ABDA7FBFCDABE">
    <w:name w:val="8CC88BA289B15C4FB00ABDA7FBFCDABE"/>
  </w:style>
  <w:style w:type="paragraph" w:customStyle="1" w:styleId="F322C79645FB2A459C8C3F868B5F1EB3">
    <w:name w:val="F322C79645FB2A459C8C3F868B5F1EB3"/>
  </w:style>
  <w:style w:type="paragraph" w:customStyle="1" w:styleId="EF8676D262258948959BD45386BED784">
    <w:name w:val="EF8676D262258948959BD45386BED784"/>
  </w:style>
  <w:style w:type="paragraph" w:customStyle="1" w:styleId="723A6761590FCD4D8BB32CB64336815D">
    <w:name w:val="723A6761590FCD4D8BB32CB64336815D"/>
  </w:style>
  <w:style w:type="paragraph" w:customStyle="1" w:styleId="A7E4DD5CEC0A464EB47C79249DDFA71E">
    <w:name w:val="A7E4DD5CEC0A464EB47C79249DDFA71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s-ES" w:eastAsia="ja-JP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5B9BD5" w:themeColor="accent1"/>
      <w:sz w:val="22"/>
      <w:lang w:val="es-E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val="es-E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s-E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s-E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s-E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s-ES" w:eastAsia="ja-JP"/>
    </w:rPr>
  </w:style>
  <w:style w:type="paragraph" w:customStyle="1" w:styleId="4D62FA6941E85F449B78C321E962F326">
    <w:name w:val="4D62FA6941E85F449B78C321E962F326"/>
  </w:style>
  <w:style w:type="paragraph" w:customStyle="1" w:styleId="C8BAB7C5150E624BAA5E6F03FBA3FB35">
    <w:name w:val="C8BAB7C5150E624BAA5E6F03FBA3FB35"/>
  </w:style>
  <w:style w:type="paragraph" w:customStyle="1" w:styleId="7BC60B46421291469A92E9BB9796F267">
    <w:name w:val="7BC60B46421291469A92E9BB9796F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Creación de un esquema.dotx</Template>
  <TotalTime>1</TotalTime>
  <Pages>1</Pages>
  <Words>116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cp:lastPrinted>2016-06-30T19:49:00Z</cp:lastPrinted>
  <dcterms:created xsi:type="dcterms:W3CDTF">2016-06-30T19:43:00Z</dcterms:created>
  <dcterms:modified xsi:type="dcterms:W3CDTF">2016-06-30T19:49:00Z</dcterms:modified>
</cp:coreProperties>
</file>